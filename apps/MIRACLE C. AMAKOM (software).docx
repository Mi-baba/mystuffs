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6767A36" w14:textId="2AA1989E" w:rsidR="00043834" w:rsidRDefault="00592B89" w:rsidP="0089581E">
      <w:pPr>
        <w:pStyle w:val="Title"/>
        <w:spacing w:before="0"/>
      </w:pPr>
      <w:r>
        <w:rPr>
          <w:noProof/>
          <w:lang w:eastAsia="ja-JP"/>
        </w:rPr>
        <mc:AlternateContent>
          <mc:Choice Requires="wpg">
            <w:drawing>
              <wp:anchor distT="0" distB="0" distL="182880" distR="182880" simplePos="0" relativeHeight="251675648" behindDoc="0" locked="0" layoutInCell="1" allowOverlap="1" wp14:anchorId="0FCBC63A" wp14:editId="1D578958">
                <wp:simplePos x="0" y="0"/>
                <wp:positionH relativeFrom="margin">
                  <wp:posOffset>4610100</wp:posOffset>
                </wp:positionH>
                <wp:positionV relativeFrom="margin">
                  <wp:posOffset>-219075</wp:posOffset>
                </wp:positionV>
                <wp:extent cx="2048510" cy="9048750"/>
                <wp:effectExtent l="0" t="0" r="889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048750"/>
                          <a:chOff x="0" y="-1"/>
                          <a:chExt cx="2048510" cy="9048752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5048251"/>
                            <a:ext cx="2048510" cy="40005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-1"/>
                            <a:ext cx="2048510" cy="734377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5758"/>
                            <a:ext cx="2030769" cy="861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E74FF" w14:textId="77777777" w:rsidR="0089581E" w:rsidRPr="0089581E" w:rsidRDefault="0089581E" w:rsidP="00E7074D">
                              <w:pPr>
                                <w:pStyle w:val="Subtitle"/>
                                <w:spacing w:line="240" w:lineRule="auto"/>
                                <w:rPr>
                                  <w:color w:val="C8C8B1" w:themeColor="background2"/>
                                  <w:sz w:val="2"/>
                                  <w:szCs w:val="2"/>
                                </w:rPr>
                              </w:pPr>
                            </w:p>
                            <w:p w14:paraId="2D0EE1BD" w14:textId="348ED42C" w:rsidR="00043834" w:rsidRPr="007A1C44" w:rsidRDefault="006825B8" w:rsidP="00E7074D">
                              <w:pPr>
                                <w:pStyle w:val="Subtitle"/>
                                <w:spacing w:line="240" w:lineRule="auto"/>
                                <w:rPr>
                                  <w:color w:val="C8C8B1" w:themeColor="background2"/>
                                </w:rPr>
                              </w:pPr>
                              <w:r w:rsidRPr="007A1C44">
                                <w:rPr>
                                  <w:color w:val="C8C8B1" w:themeColor="background2"/>
                                </w:rPr>
                                <w:t>SKILLS</w:t>
                              </w:r>
                            </w:p>
                            <w:p w14:paraId="2EF6D678" w14:textId="22957DC8" w:rsidR="00043834" w:rsidRDefault="006825B8" w:rsidP="00E7074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Software Build and Release</w:t>
                              </w:r>
                            </w:p>
                            <w:p w14:paraId="5C071FD8" w14:textId="056A5C4F" w:rsidR="006825B8" w:rsidRDefault="006825B8" w:rsidP="0007144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Team work</w:t>
                              </w:r>
                            </w:p>
                            <w:p w14:paraId="5C64089B" w14:textId="3D247F24" w:rsidR="006825B8" w:rsidRDefault="006825B8" w:rsidP="00CE047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Project management</w:t>
                              </w:r>
                            </w:p>
                            <w:p w14:paraId="3C2E5EB2" w14:textId="27C4314F" w:rsidR="006825B8" w:rsidRDefault="0007144E" w:rsidP="00CE047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Problem solving and Excellent communication</w:t>
                              </w:r>
                            </w:p>
                            <w:p w14:paraId="057FAC63" w14:textId="114A2F68" w:rsidR="0007144E" w:rsidRDefault="0007144E" w:rsidP="00CE047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Version control</w:t>
                              </w:r>
                            </w:p>
                            <w:p w14:paraId="660973DB" w14:textId="7C82F426" w:rsidR="0007144E" w:rsidRDefault="00CE047A" w:rsidP="00CE047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Mobile Programming</w:t>
                              </w:r>
                            </w:p>
                            <w:p w14:paraId="46DD442D" w14:textId="0F0733A1" w:rsidR="0089581E" w:rsidRDefault="0089581E" w:rsidP="00CE047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Object-Oriented Programming</w:t>
                              </w:r>
                            </w:p>
                            <w:p w14:paraId="225473D8" w14:textId="39024156" w:rsidR="0089581E" w:rsidRDefault="0089581E" w:rsidP="00CE047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Learning Agility</w:t>
                              </w:r>
                            </w:p>
                            <w:p w14:paraId="2691609A" w14:textId="5418C55C" w:rsidR="0089581E" w:rsidRDefault="0089581E" w:rsidP="00CE047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Documentation</w:t>
                              </w:r>
                            </w:p>
                            <w:p w14:paraId="555844F8" w14:textId="175D1165" w:rsidR="0089581E" w:rsidRDefault="0089581E" w:rsidP="00CE047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Web Development</w:t>
                              </w:r>
                            </w:p>
                            <w:p w14:paraId="687103FD" w14:textId="7D40A5AC" w:rsidR="0089581E" w:rsidRDefault="0089581E" w:rsidP="00CE047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Database Management</w:t>
                              </w:r>
                            </w:p>
                            <w:p w14:paraId="2E865812" w14:textId="72ED68F4" w:rsidR="005A41F0" w:rsidRDefault="005A41F0" w:rsidP="00E7074D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8E03E3F" w14:textId="77777777" w:rsidR="005A41F0" w:rsidRPr="00E7074D" w:rsidRDefault="005A41F0" w:rsidP="005A41F0">
                              <w:pPr>
                                <w:spacing w:after="0" w:line="48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487090A5" w14:textId="7AE0B591" w:rsidR="007A1C44" w:rsidRPr="007A1C44" w:rsidRDefault="007A1C44" w:rsidP="00E7074D">
                              <w:pPr>
                                <w:pStyle w:val="Subtitle"/>
                                <w:spacing w:line="240" w:lineRule="auto"/>
                                <w:rPr>
                                  <w:color w:val="C8C8B1" w:themeColor="background2"/>
                                </w:rPr>
                              </w:pPr>
                              <w:r w:rsidRPr="007A1C44">
                                <w:rPr>
                                  <w:color w:val="C8C8B1" w:themeColor="background2"/>
                                </w:rPr>
                                <w:t>TOOLS</w:t>
                              </w:r>
                            </w:p>
                            <w:p w14:paraId="0CFC5EEC" w14:textId="4769F3E0" w:rsidR="003C7AC9" w:rsidRDefault="007A1C44" w:rsidP="00E7074D">
                              <w:pPr>
                                <w:spacing w:line="240" w:lineRule="auto"/>
                                <w:rPr>
                                  <w:color w:val="FFFFFF" w:themeColor="background1"/>
                                </w:rPr>
                              </w:pPr>
                              <w:r w:rsidRPr="00E7074D">
                                <w:rPr>
                                  <w:color w:val="FFFFFF" w:themeColor="background1"/>
                                </w:rPr>
                                <w:t>Android Studio</w:t>
                              </w:r>
                              <w:r w:rsidR="003C7AC9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E7074D">
                                <w:rPr>
                                  <w:color w:val="FFFFFF" w:themeColor="background1"/>
                                </w:rPr>
                                <w:t>Eclipse</w:t>
                              </w:r>
                            </w:p>
                            <w:p w14:paraId="46BDA819" w14:textId="115176A0" w:rsidR="00072EC7" w:rsidRDefault="00072EC7" w:rsidP="00E7074D">
                              <w:pPr>
                                <w:spacing w:line="24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React JS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  <w:t>Visual Studio</w:t>
                              </w:r>
                            </w:p>
                            <w:p w14:paraId="3AE7D3A4" w14:textId="45602FFC" w:rsidR="007A1C44" w:rsidRPr="00E7074D" w:rsidRDefault="003C7AC9" w:rsidP="00E7074D">
                              <w:pPr>
                                <w:spacing w:line="24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Pycharm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7A1C44" w:rsidRPr="00E7074D">
                                <w:rPr>
                                  <w:color w:val="FFFFFF" w:themeColor="background1"/>
                                </w:rPr>
                                <w:t>Java Netbeans</w:t>
                              </w:r>
                            </w:p>
                            <w:p w14:paraId="675573AD" w14:textId="1A55332C" w:rsidR="007A1C44" w:rsidRPr="00E7074D" w:rsidRDefault="007A1C44" w:rsidP="00E7074D">
                              <w:pPr>
                                <w:spacing w:line="240" w:lineRule="auto"/>
                                <w:rPr>
                                  <w:color w:val="FFFFFF" w:themeColor="background1"/>
                                </w:rPr>
                              </w:pPr>
                              <w:r w:rsidRPr="00E7074D">
                                <w:rPr>
                                  <w:color w:val="FFFFFF" w:themeColor="background1"/>
                                </w:rPr>
                                <w:t>Git/GitHub</w:t>
                              </w:r>
                              <w:r w:rsidR="003C7AC9">
                                <w:rPr>
                                  <w:color w:val="FFFFFF" w:themeColor="background1"/>
                                </w:rPr>
                                <w:tab/>
                                <w:t>Docker</w:t>
                              </w:r>
                            </w:p>
                            <w:p w14:paraId="76F3F2D8" w14:textId="550CB24E" w:rsidR="007A1C44" w:rsidRPr="00E7074D" w:rsidRDefault="007A1C44" w:rsidP="00E7074D">
                              <w:pPr>
                                <w:spacing w:line="240" w:lineRule="auto"/>
                                <w:rPr>
                                  <w:color w:val="FFFFFF" w:themeColor="background1"/>
                                </w:rPr>
                              </w:pPr>
                              <w:r w:rsidRPr="00E7074D">
                                <w:rPr>
                                  <w:color w:val="FFFFFF" w:themeColor="background1"/>
                                </w:rPr>
                                <w:t>Maven</w:t>
                              </w:r>
                              <w:r w:rsidRPr="00E7074D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E7074D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E7074D">
                                <w:rPr>
                                  <w:color w:val="FFFFFF" w:themeColor="background1"/>
                                </w:rPr>
                                <w:t>Jenkins</w:t>
                              </w:r>
                            </w:p>
                            <w:p w14:paraId="69396AE9" w14:textId="508A8020" w:rsidR="007A1C44" w:rsidRDefault="00E7074D" w:rsidP="00E7074D">
                              <w:pPr>
                                <w:spacing w:line="240" w:lineRule="auto"/>
                                <w:rPr>
                                  <w:color w:val="FFFFFF" w:themeColor="background1"/>
                                </w:rPr>
                              </w:pPr>
                              <w:r w:rsidRPr="00E7074D">
                                <w:rPr>
                                  <w:color w:val="FFFFFF" w:themeColor="background1"/>
                                </w:rPr>
                                <w:t>SonarQube</w:t>
                              </w:r>
                              <w:r w:rsidR="00F94867">
                                <w:rPr>
                                  <w:color w:val="FFFFFF" w:themeColor="background1"/>
                                </w:rPr>
                                <w:tab/>
                                <w:t>Zoom</w:t>
                              </w:r>
                            </w:p>
                            <w:p w14:paraId="2237A5A3" w14:textId="7963E65F" w:rsidR="00072EC7" w:rsidRDefault="00F94867" w:rsidP="00E7074D">
                              <w:pPr>
                                <w:spacing w:line="24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Microsoft Teams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MySQL</w:t>
                              </w:r>
                            </w:p>
                            <w:p w14:paraId="0F3A3758" w14:textId="77777777" w:rsidR="00072EC7" w:rsidRDefault="00072EC7" w:rsidP="00E7074D">
                              <w:pPr>
                                <w:spacing w:line="24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AB87D11" w14:textId="6CE0051B" w:rsidR="00E7074D" w:rsidRDefault="00E7074D" w:rsidP="00E7074D">
                              <w:pPr>
                                <w:spacing w:line="24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4DD341DE" w14:textId="64577278" w:rsidR="00E7074D" w:rsidRPr="00E37C8A" w:rsidRDefault="00E7074D" w:rsidP="00072EC7">
                              <w:pPr>
                                <w:pStyle w:val="Subtitle"/>
                                <w:spacing w:after="0"/>
                                <w:rPr>
                                  <w:color w:val="E9E9DF" w:themeColor="background2" w:themeTint="66"/>
                                </w:rPr>
                              </w:pPr>
                              <w:r w:rsidRPr="00E37C8A">
                                <w:rPr>
                                  <w:color w:val="E9E9DF" w:themeColor="background2" w:themeTint="66"/>
                                </w:rPr>
                                <w:t>EDUCATION</w:t>
                              </w:r>
                            </w:p>
                            <w:p w14:paraId="09CF601B" w14:textId="08DB35EF" w:rsidR="00AE2E98" w:rsidRPr="00E37C8A" w:rsidRDefault="00AE2E98" w:rsidP="00AE2E9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E37C8A">
                                <w:rPr>
                                  <w:color w:val="FFFFFF" w:themeColor="background1"/>
                                </w:rPr>
                                <w:t>Bachelors of Technology in Software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BC63A" id="Group 14" o:spid="_x0000_s1026" style="position:absolute;margin-left:363pt;margin-top:-17.25pt;width:161.3pt;height:712.5pt;z-index:251675648;mso-wrap-distance-left:14.4pt;mso-wrap-distance-right:14.4pt;mso-position-horizontal-relative:margin;mso-position-vertical-relative:margin;mso-width-relative:margin;mso-height-relative:margin" coordorigin="" coordsize="20485,90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">
                <v:rect id="Rectangle 18" o:spid="_x0000_s1027" style="position:absolute;top:50482;width:20485;height:40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" fillcolor="#d1282e [3215]" stroked="f"/>
                <v:rect id="Rectangle 17" o:spid="_x0000_s1028" style="position:absolute;width:20485;height:7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" fillcolor="black [3213]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top:2157;width:20307;height:86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rT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IVefpEB9PwGAAD//wMAUEsBAi0AFAAGAAgAAAAhANvh9svuAAAAhQEAABMAAAAAAAAA&#10;AAAAAAAAAAAAAFtDb250ZW50X1R5cGVzXS54bWxQSwECLQAUAAYACAAAACEAWvQsW78AAAAVAQAA&#10;CwAAAAAAAAAAAAAAAAAfAQAAX3JlbHMvLnJlbHNQSwECLQAUAAYACAAAACEAGJzq08YAAADbAAAA&#10;DwAAAAAAAAAAAAAAAAAHAgAAZHJzL2Rvd25yZXYueG1sUEsFBgAAAAADAAMAtwAAAPoCAAAAAA==&#10;" filled="f" fillcolor="white [3212]" stroked="f">
                  <v:textbox>
                    <w:txbxContent>
                      <w:p w14:paraId="666E74FF" w14:textId="77777777" w:rsidR="0089581E" w:rsidRPr="0089581E" w:rsidRDefault="0089581E" w:rsidP="00E7074D">
                        <w:pPr>
                          <w:pStyle w:val="Subtitle"/>
                          <w:spacing w:line="240" w:lineRule="auto"/>
                          <w:rPr>
                            <w:color w:val="C8C8B1" w:themeColor="background2"/>
                            <w:sz w:val="2"/>
                            <w:szCs w:val="2"/>
                          </w:rPr>
                        </w:pPr>
                      </w:p>
                      <w:p w14:paraId="2D0EE1BD" w14:textId="348ED42C" w:rsidR="00043834" w:rsidRPr="007A1C44" w:rsidRDefault="006825B8" w:rsidP="00E7074D">
                        <w:pPr>
                          <w:pStyle w:val="Subtitle"/>
                          <w:spacing w:line="240" w:lineRule="auto"/>
                          <w:rPr>
                            <w:color w:val="C8C8B1" w:themeColor="background2"/>
                          </w:rPr>
                        </w:pPr>
                        <w:r w:rsidRPr="007A1C44">
                          <w:rPr>
                            <w:color w:val="C8C8B1" w:themeColor="background2"/>
                          </w:rPr>
                          <w:t>SKILLS</w:t>
                        </w:r>
                      </w:p>
                      <w:p w14:paraId="2EF6D678" w14:textId="22957DC8" w:rsidR="00043834" w:rsidRDefault="006825B8" w:rsidP="00E7074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Software Build and Release</w:t>
                        </w:r>
                      </w:p>
                      <w:p w14:paraId="5C071FD8" w14:textId="056A5C4F" w:rsidR="006825B8" w:rsidRDefault="006825B8" w:rsidP="0007144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Team work</w:t>
                        </w:r>
                      </w:p>
                      <w:p w14:paraId="5C64089B" w14:textId="3D247F24" w:rsidR="006825B8" w:rsidRDefault="006825B8" w:rsidP="00CE047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Project management</w:t>
                        </w:r>
                      </w:p>
                      <w:p w14:paraId="3C2E5EB2" w14:textId="27C4314F" w:rsidR="006825B8" w:rsidRDefault="0007144E" w:rsidP="00CE047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Problem solving and Excellent communication</w:t>
                        </w:r>
                      </w:p>
                      <w:p w14:paraId="057FAC63" w14:textId="114A2F68" w:rsidR="0007144E" w:rsidRDefault="0007144E" w:rsidP="00CE047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Version control</w:t>
                        </w:r>
                      </w:p>
                      <w:p w14:paraId="660973DB" w14:textId="7C82F426" w:rsidR="0007144E" w:rsidRDefault="00CE047A" w:rsidP="00CE047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Mobile Programming</w:t>
                        </w:r>
                      </w:p>
                      <w:p w14:paraId="46DD442D" w14:textId="0F0733A1" w:rsidR="0089581E" w:rsidRDefault="0089581E" w:rsidP="00CE047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Object-Oriented Programming</w:t>
                        </w:r>
                      </w:p>
                      <w:p w14:paraId="225473D8" w14:textId="39024156" w:rsidR="0089581E" w:rsidRDefault="0089581E" w:rsidP="00CE047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Learning Agility</w:t>
                        </w:r>
                      </w:p>
                      <w:p w14:paraId="2691609A" w14:textId="5418C55C" w:rsidR="0089581E" w:rsidRDefault="0089581E" w:rsidP="00CE047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Documentation</w:t>
                        </w:r>
                      </w:p>
                      <w:p w14:paraId="555844F8" w14:textId="175D1165" w:rsidR="0089581E" w:rsidRDefault="0089581E" w:rsidP="00CE047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Web Development</w:t>
                        </w:r>
                      </w:p>
                      <w:p w14:paraId="687103FD" w14:textId="7D40A5AC" w:rsidR="0089581E" w:rsidRDefault="0089581E" w:rsidP="00CE047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Database Management</w:t>
                        </w:r>
                      </w:p>
                      <w:p w14:paraId="2E865812" w14:textId="72ED68F4" w:rsidR="005A41F0" w:rsidRDefault="005A41F0" w:rsidP="00E7074D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</w:p>
                      <w:p w14:paraId="18E03E3F" w14:textId="77777777" w:rsidR="005A41F0" w:rsidRPr="00E7074D" w:rsidRDefault="005A41F0" w:rsidP="005A41F0">
                        <w:pPr>
                          <w:spacing w:after="0" w:line="480" w:lineRule="auto"/>
                          <w:rPr>
                            <w:color w:val="FFFFFF" w:themeColor="background1"/>
                          </w:rPr>
                        </w:pPr>
                      </w:p>
                      <w:p w14:paraId="487090A5" w14:textId="7AE0B591" w:rsidR="007A1C44" w:rsidRPr="007A1C44" w:rsidRDefault="007A1C44" w:rsidP="00E7074D">
                        <w:pPr>
                          <w:pStyle w:val="Subtitle"/>
                          <w:spacing w:line="240" w:lineRule="auto"/>
                          <w:rPr>
                            <w:color w:val="C8C8B1" w:themeColor="background2"/>
                          </w:rPr>
                        </w:pPr>
                        <w:r w:rsidRPr="007A1C44">
                          <w:rPr>
                            <w:color w:val="C8C8B1" w:themeColor="background2"/>
                          </w:rPr>
                          <w:t>TOOLS</w:t>
                        </w:r>
                      </w:p>
                      <w:p w14:paraId="0CFC5EEC" w14:textId="4769F3E0" w:rsidR="003C7AC9" w:rsidRDefault="007A1C44" w:rsidP="00E7074D">
                        <w:pPr>
                          <w:spacing w:line="240" w:lineRule="auto"/>
                          <w:rPr>
                            <w:color w:val="FFFFFF" w:themeColor="background1"/>
                          </w:rPr>
                        </w:pPr>
                        <w:r w:rsidRPr="00E7074D">
                          <w:rPr>
                            <w:color w:val="FFFFFF" w:themeColor="background1"/>
                          </w:rPr>
                          <w:t>Android Studio</w:t>
                        </w:r>
                        <w:r w:rsidR="003C7AC9">
                          <w:rPr>
                            <w:color w:val="FFFFFF" w:themeColor="background1"/>
                          </w:rPr>
                          <w:tab/>
                        </w:r>
                        <w:r w:rsidRPr="00E7074D">
                          <w:rPr>
                            <w:color w:val="FFFFFF" w:themeColor="background1"/>
                          </w:rPr>
                          <w:t>Eclipse</w:t>
                        </w:r>
                      </w:p>
                      <w:p w14:paraId="46BDA819" w14:textId="115176A0" w:rsidR="00072EC7" w:rsidRDefault="00072EC7" w:rsidP="00E7074D">
                        <w:pPr>
                          <w:spacing w:line="24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React JS</w:t>
                        </w:r>
                        <w:r>
                          <w:rPr>
                            <w:color w:val="FFFFFF" w:themeColor="background1"/>
                          </w:rPr>
                          <w:tab/>
                          <w:t>Visual Studio</w:t>
                        </w:r>
                      </w:p>
                      <w:p w14:paraId="3AE7D3A4" w14:textId="45602FFC" w:rsidR="007A1C44" w:rsidRPr="00E7074D" w:rsidRDefault="003C7AC9" w:rsidP="00E7074D">
                        <w:pPr>
                          <w:spacing w:line="24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Pycharm</w:t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  <w:r w:rsidR="007A1C44" w:rsidRPr="00E7074D">
                          <w:rPr>
                            <w:color w:val="FFFFFF" w:themeColor="background1"/>
                          </w:rPr>
                          <w:t>Java Netbeans</w:t>
                        </w:r>
                      </w:p>
                      <w:p w14:paraId="675573AD" w14:textId="1A55332C" w:rsidR="007A1C44" w:rsidRPr="00E7074D" w:rsidRDefault="007A1C44" w:rsidP="00E7074D">
                        <w:pPr>
                          <w:spacing w:line="240" w:lineRule="auto"/>
                          <w:rPr>
                            <w:color w:val="FFFFFF" w:themeColor="background1"/>
                          </w:rPr>
                        </w:pPr>
                        <w:r w:rsidRPr="00E7074D">
                          <w:rPr>
                            <w:color w:val="FFFFFF" w:themeColor="background1"/>
                          </w:rPr>
                          <w:t>Git/GitHub</w:t>
                        </w:r>
                        <w:r w:rsidR="003C7AC9">
                          <w:rPr>
                            <w:color w:val="FFFFFF" w:themeColor="background1"/>
                          </w:rPr>
                          <w:tab/>
                          <w:t>Docker</w:t>
                        </w:r>
                      </w:p>
                      <w:p w14:paraId="76F3F2D8" w14:textId="550CB24E" w:rsidR="007A1C44" w:rsidRPr="00E7074D" w:rsidRDefault="007A1C44" w:rsidP="00E7074D">
                        <w:pPr>
                          <w:spacing w:line="240" w:lineRule="auto"/>
                          <w:rPr>
                            <w:color w:val="FFFFFF" w:themeColor="background1"/>
                          </w:rPr>
                        </w:pPr>
                        <w:r w:rsidRPr="00E7074D">
                          <w:rPr>
                            <w:color w:val="FFFFFF" w:themeColor="background1"/>
                          </w:rPr>
                          <w:t>Maven</w:t>
                        </w:r>
                        <w:r w:rsidRPr="00E7074D">
                          <w:rPr>
                            <w:color w:val="FFFFFF" w:themeColor="background1"/>
                          </w:rPr>
                          <w:tab/>
                        </w:r>
                        <w:r w:rsidR="00E7074D">
                          <w:rPr>
                            <w:color w:val="FFFFFF" w:themeColor="background1"/>
                          </w:rPr>
                          <w:tab/>
                        </w:r>
                        <w:r w:rsidRPr="00E7074D">
                          <w:rPr>
                            <w:color w:val="FFFFFF" w:themeColor="background1"/>
                          </w:rPr>
                          <w:t>Jenkins</w:t>
                        </w:r>
                      </w:p>
                      <w:p w14:paraId="69396AE9" w14:textId="508A8020" w:rsidR="007A1C44" w:rsidRDefault="00E7074D" w:rsidP="00E7074D">
                        <w:pPr>
                          <w:spacing w:line="240" w:lineRule="auto"/>
                          <w:rPr>
                            <w:color w:val="FFFFFF" w:themeColor="background1"/>
                          </w:rPr>
                        </w:pPr>
                        <w:r w:rsidRPr="00E7074D">
                          <w:rPr>
                            <w:color w:val="FFFFFF" w:themeColor="background1"/>
                          </w:rPr>
                          <w:t>SonarQube</w:t>
                        </w:r>
                        <w:r w:rsidR="00F94867">
                          <w:rPr>
                            <w:color w:val="FFFFFF" w:themeColor="background1"/>
                          </w:rPr>
                          <w:tab/>
                          <w:t>Zoom</w:t>
                        </w:r>
                      </w:p>
                      <w:p w14:paraId="2237A5A3" w14:textId="7963E65F" w:rsidR="00072EC7" w:rsidRDefault="00F94867" w:rsidP="00E7074D">
                        <w:pPr>
                          <w:spacing w:line="24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Microsoft Teams</w:t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>MySQL</w:t>
                        </w:r>
                      </w:p>
                      <w:p w14:paraId="0F3A3758" w14:textId="77777777" w:rsidR="00072EC7" w:rsidRDefault="00072EC7" w:rsidP="00E7074D">
                        <w:pPr>
                          <w:spacing w:line="240" w:lineRule="auto"/>
                          <w:rPr>
                            <w:color w:val="FFFFFF" w:themeColor="background1"/>
                          </w:rPr>
                        </w:pPr>
                      </w:p>
                      <w:p w14:paraId="7AB87D11" w14:textId="6CE0051B" w:rsidR="00E7074D" w:rsidRDefault="00E7074D" w:rsidP="00E7074D">
                        <w:pPr>
                          <w:spacing w:line="240" w:lineRule="auto"/>
                          <w:rPr>
                            <w:color w:val="FFFFFF" w:themeColor="background1"/>
                          </w:rPr>
                        </w:pPr>
                      </w:p>
                      <w:p w14:paraId="4DD341DE" w14:textId="64577278" w:rsidR="00E7074D" w:rsidRPr="00E37C8A" w:rsidRDefault="00E7074D" w:rsidP="00072EC7">
                        <w:pPr>
                          <w:pStyle w:val="Subtitle"/>
                          <w:spacing w:after="0"/>
                          <w:rPr>
                            <w:color w:val="E9E9DF" w:themeColor="background2" w:themeTint="66"/>
                          </w:rPr>
                        </w:pPr>
                        <w:r w:rsidRPr="00E37C8A">
                          <w:rPr>
                            <w:color w:val="E9E9DF" w:themeColor="background2" w:themeTint="66"/>
                          </w:rPr>
                          <w:t>EDUCATION</w:t>
                        </w:r>
                      </w:p>
                      <w:p w14:paraId="09CF601B" w14:textId="08DB35EF" w:rsidR="00AE2E98" w:rsidRPr="00E37C8A" w:rsidRDefault="00AE2E98" w:rsidP="00AE2E98">
                        <w:pPr>
                          <w:rPr>
                            <w:color w:val="FFFFFF" w:themeColor="background1"/>
                          </w:rPr>
                        </w:pPr>
                        <w:r w:rsidRPr="00E37C8A">
                          <w:rPr>
                            <w:color w:val="FFFFFF" w:themeColor="background1"/>
                          </w:rPr>
                          <w:t>Bachelors of Technology in Software Engineering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26788" wp14:editId="748BF956">
                <wp:simplePos x="0" y="0"/>
                <wp:positionH relativeFrom="margin">
                  <wp:posOffset>-228600</wp:posOffset>
                </wp:positionH>
                <wp:positionV relativeFrom="margin">
                  <wp:posOffset>-219075</wp:posOffset>
                </wp:positionV>
                <wp:extent cx="6839585" cy="9048750"/>
                <wp:effectExtent l="0" t="0" r="27940" b="1905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48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0D2D" id="Rectangle 4" o:spid="_x0000_s1026" style="position:absolute;margin-left:-18pt;margin-top:-17.25pt;width:538.55pt;height:712.5pt;z-index:251669504;visibility:visible;mso-wrap-style:square;mso-width-percent:107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" filled="f" strokecolor="black [3213]">
                <w10:wrap anchorx="margin" anchory="margin"/>
              </v:rect>
            </w:pict>
          </mc:Fallback>
        </mc:AlternateContent>
      </w:r>
      <w:r w:rsidR="008958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76466F" wp14:editId="679485F5">
                <wp:simplePos x="0" y="0"/>
                <wp:positionH relativeFrom="column">
                  <wp:posOffset>4695190</wp:posOffset>
                </wp:positionH>
                <wp:positionV relativeFrom="paragraph">
                  <wp:posOffset>533400</wp:posOffset>
                </wp:positionV>
                <wp:extent cx="182880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ABDD9" id="Straight Connector 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7pt,42pt" to="513.7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" strokecolor="#d1282e [3215]" strokeweight="2.25pt"/>
            </w:pict>
          </mc:Fallback>
        </mc:AlternateContent>
      </w:r>
      <w:sdt>
        <w:sdtPr>
          <w:id w:val="-240795504"/>
          <w:docPartObj>
            <w:docPartGallery w:val="Cover Pages"/>
            <w:docPartUnique/>
          </w:docPartObj>
        </w:sdtPr>
        <w:sdtEndPr>
          <w:rPr>
            <w:sz w:val="56"/>
          </w:rPr>
        </w:sdtEndPr>
        <w:sdtContent/>
      </w:sdt>
      <w:sdt>
        <w:sdtPr>
          <w:id w:val="633372245"/>
          <w:placeholder>
            <w:docPart w:val="7930C9C87FDB478293510ED4C52331C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B16630" w:rsidRPr="00B16630">
            <w:t>MIRACLE C. AMAKOM</w:t>
          </w:r>
        </w:sdtContent>
      </w:sdt>
    </w:p>
    <w:p w14:paraId="7A3B4CAB" w14:textId="4BF6BFF6" w:rsidR="00043834" w:rsidRDefault="000E057D">
      <w:pPr>
        <w:pStyle w:val="Subtitle"/>
      </w:pPr>
      <w:r>
        <w:rPr>
          <w:noProof/>
          <w:sz w:val="16"/>
          <w:szCs w:val="1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42F2D3D" wp14:editId="3A618A2E">
                <wp:simplePos x="0" y="0"/>
                <wp:positionH relativeFrom="column">
                  <wp:posOffset>-190500</wp:posOffset>
                </wp:positionH>
                <wp:positionV relativeFrom="paragraph">
                  <wp:posOffset>300990</wp:posOffset>
                </wp:positionV>
                <wp:extent cx="4819650" cy="295275"/>
                <wp:effectExtent l="0" t="19050" r="0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295275"/>
                          <a:chOff x="19050" y="0"/>
                          <a:chExt cx="4819650" cy="295275"/>
                        </a:xfrm>
                      </wpg:grpSpPr>
                      <wps:wsp>
                        <wps:cNvPr id="22" name="Rectangle: Rounded Corners 22"/>
                        <wps:cNvSpPr/>
                        <wps:spPr>
                          <a:xfrm>
                            <a:off x="38100" y="0"/>
                            <a:ext cx="4743450" cy="2571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9050" y="0"/>
                            <a:ext cx="48196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66017" w14:textId="18B593EB" w:rsidR="00625C52" w:rsidRPr="000E057D" w:rsidRDefault="00625C52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E057D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Buea, Cameroon || (+237) 678-126-356 || miraclechineduamakom@gmail.com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F2D3D" id="Group 24" o:spid="_x0000_s1030" style="position:absolute;margin-left:-15pt;margin-top:23.7pt;width:379.5pt;height:23.25pt;z-index:251687936;mso-width-relative:margin;mso-height-relative:margin" coordorigin="190" coordsize="48196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">
                <v:roundrect id="Rectangle: Rounded Corners 22" o:spid="_x0000_s1031" style="position:absolute;left:381;width:47434;height:257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" fillcolor="#e9e9df [1310]" strokecolor="#d1282e [3215]" strokeweight="2.25pt"/>
                <v:shape id="Text Box 23" o:spid="_x0000_s1032" type="#_x0000_t202" style="position:absolute;left:190;width:4819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C466017" w14:textId="18B593EB" w:rsidR="00625C52" w:rsidRPr="000E057D" w:rsidRDefault="00625C52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E057D">
                          <w:rPr>
                            <w:b/>
                            <w:bCs/>
                            <w:sz w:val="20"/>
                            <w:szCs w:val="20"/>
                          </w:rPr>
                          <w:t>Buea, Cameroon || (+237) 678-126-356 || miraclechineduamakom@gmail.com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sdt>
        <w:sdtPr>
          <w:rPr>
            <w:sz w:val="16"/>
            <w:szCs w:val="10"/>
          </w:rPr>
          <w:id w:val="1161806749"/>
          <w:placeholder>
            <w:docPart w:val="3455D506526349719C4278CD9D6065A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B16630" w:rsidRPr="00B16630">
            <w:rPr>
              <w:sz w:val="16"/>
              <w:szCs w:val="10"/>
            </w:rPr>
            <w:t>Software developer || mobile app programmer</w:t>
          </w:r>
          <w:r w:rsidR="00B16630">
            <w:rPr>
              <w:sz w:val="16"/>
              <w:szCs w:val="10"/>
            </w:rPr>
            <w:t xml:space="preserve"> || Cloud Engineer</w:t>
          </w:r>
        </w:sdtContent>
      </w:sdt>
      <w:r w:rsidR="00000000">
        <w:t xml:space="preserve"> </w:t>
      </w:r>
    </w:p>
    <w:p w14:paraId="29318CEC" w14:textId="0ACD3E44" w:rsidR="00625C52" w:rsidRDefault="00625C52" w:rsidP="00B44170">
      <w:pPr>
        <w:pStyle w:val="Heading1"/>
        <w:rPr>
          <w:color w:val="262626" w:themeColor="text1" w:themeTint="D9"/>
        </w:rPr>
      </w:pPr>
    </w:p>
    <w:p w14:paraId="7B0C34EA" w14:textId="495B11DC" w:rsidR="00043834" w:rsidRDefault="00625C52" w:rsidP="00625C52">
      <w:pPr>
        <w:pStyle w:val="Heading1"/>
        <w:spacing w:before="0"/>
      </w:pPr>
      <w:r w:rsidRPr="007E5E9E">
        <w:rPr>
          <w:noProof/>
          <w:color w:val="262626" w:themeColor="text1" w:themeTint="D9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87C92" wp14:editId="6DC69911">
                <wp:simplePos x="0" y="0"/>
                <wp:positionH relativeFrom="column">
                  <wp:posOffset>-57150</wp:posOffset>
                </wp:positionH>
                <wp:positionV relativeFrom="paragraph">
                  <wp:posOffset>250190</wp:posOffset>
                </wp:positionV>
                <wp:extent cx="4389120" cy="0"/>
                <wp:effectExtent l="0" t="1905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25E9A2" id="Straight Connector 20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19.7pt" to="341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" strokecolor="#d1282e [3215]" strokeweight="2.25pt"/>
            </w:pict>
          </mc:Fallback>
        </mc:AlternateContent>
      </w:r>
      <w:r w:rsidR="00B44170" w:rsidRPr="007E5E9E">
        <w:rPr>
          <w:color w:val="262626" w:themeColor="text1" w:themeTint="D9"/>
        </w:rPr>
        <w:t>PROFILE</w:t>
      </w:r>
    </w:p>
    <w:p w14:paraId="64B552BA" w14:textId="077FE095" w:rsidR="00B44170" w:rsidRDefault="00C30969" w:rsidP="00B44170">
      <w:r>
        <w:t xml:space="preserve">I am a </w:t>
      </w:r>
      <w:r w:rsidR="00B44170">
        <w:t xml:space="preserve">Highly motivated and </w:t>
      </w:r>
      <w:r w:rsidR="007716C5">
        <w:t>detail-oriented</w:t>
      </w:r>
      <w:r w:rsidR="00B44170">
        <w:t xml:space="preserve"> software developer with a strong foundation in</w:t>
      </w:r>
      <w:r>
        <w:t xml:space="preserve"> programming structures and algorithm and languages and DevOps methodology.  I posses excellent problem-solving skills and a</w:t>
      </w:r>
      <w:r w:rsidR="00C42951">
        <w:t>m a</w:t>
      </w:r>
      <w:r>
        <w:t xml:space="preserve"> prolific team player. I am a quick learner </w:t>
      </w:r>
      <w:r w:rsidR="00AE2E98">
        <w:t>a</w:t>
      </w:r>
      <w:r w:rsidRPr="00C30969">
        <w:t xml:space="preserve"> </w:t>
      </w:r>
      <w:r>
        <w:t>very passionate about technology and dedicated to completing projects</w:t>
      </w:r>
      <w:r w:rsidR="003E4F2D">
        <w:t>.</w:t>
      </w:r>
    </w:p>
    <w:p w14:paraId="43816ABC" w14:textId="570B8AED" w:rsidR="003E4F2D" w:rsidRPr="007E5E9E" w:rsidRDefault="0089581E" w:rsidP="003E4F2D">
      <w:pPr>
        <w:pStyle w:val="Heading1"/>
        <w:rPr>
          <w:color w:val="000000" w:themeColor="text1"/>
        </w:rPr>
      </w:pPr>
      <w:r w:rsidRPr="007E5E9E">
        <w:rPr>
          <w:noProof/>
          <w:color w:val="262626" w:themeColor="text1" w:themeTint="D9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20D7EA" wp14:editId="7E875494">
                <wp:simplePos x="0" y="0"/>
                <wp:positionH relativeFrom="column">
                  <wp:posOffset>-47625</wp:posOffset>
                </wp:positionH>
                <wp:positionV relativeFrom="paragraph">
                  <wp:posOffset>440055</wp:posOffset>
                </wp:positionV>
                <wp:extent cx="4389120" cy="0"/>
                <wp:effectExtent l="0" t="19050" r="3048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6C6B5B" id="Straight Connector 2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34.65pt" to="341.8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" strokecolor="#d1282e [3215]" strokeweight="2.25pt"/>
            </w:pict>
          </mc:Fallback>
        </mc:AlternateContent>
      </w:r>
      <w:r w:rsidR="003E4F2D" w:rsidRPr="007E5E9E">
        <w:rPr>
          <w:color w:val="262626" w:themeColor="text1" w:themeTint="D9"/>
        </w:rPr>
        <w:t>PROFESSIONAL SUMMARY</w:t>
      </w:r>
    </w:p>
    <w:p w14:paraId="75472F6C" w14:textId="4E1464C3" w:rsidR="003E4F2D" w:rsidRDefault="003E4F2D" w:rsidP="003E4F2D">
      <w:pPr>
        <w:pStyle w:val="ListParagraph"/>
        <w:numPr>
          <w:ilvl w:val="0"/>
          <w:numId w:val="1"/>
        </w:numPr>
      </w:pPr>
      <w:r>
        <w:t>Experience with Developing and managing applications</w:t>
      </w:r>
    </w:p>
    <w:p w14:paraId="15F41811" w14:textId="34D71B88" w:rsidR="003E4F2D" w:rsidRDefault="003E4F2D" w:rsidP="003E4F2D">
      <w:pPr>
        <w:pStyle w:val="ListParagraph"/>
        <w:numPr>
          <w:ilvl w:val="0"/>
          <w:numId w:val="1"/>
        </w:numPr>
      </w:pPr>
      <w:r>
        <w:t>Implementing monitoring and logging solutions to track applications performance and troubleshoot issues</w:t>
      </w:r>
    </w:p>
    <w:p w14:paraId="1918CDDA" w14:textId="7048A186" w:rsidR="003E4F2D" w:rsidRDefault="00592B89" w:rsidP="003E4F2D">
      <w:pPr>
        <w:pStyle w:val="ListParagraph"/>
        <w:numPr>
          <w:ilvl w:val="0"/>
          <w:numId w:val="1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2566B7" wp14:editId="45C68028">
                <wp:simplePos x="0" y="0"/>
                <wp:positionH relativeFrom="column">
                  <wp:posOffset>4695825</wp:posOffset>
                </wp:positionH>
                <wp:positionV relativeFrom="paragraph">
                  <wp:posOffset>0</wp:posOffset>
                </wp:positionV>
                <wp:extent cx="1828800" cy="0"/>
                <wp:effectExtent l="0" t="1905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373843" id="Straight Connector 1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75pt,0" to="513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" strokecolor="#d1282e [3215]" strokeweight="2.25pt"/>
            </w:pict>
          </mc:Fallback>
        </mc:AlternateContent>
      </w:r>
      <w:r w:rsidR="003E4F2D">
        <w:t>Successful in communicating with people at all levels and with other departments as needed to accomplish projects</w:t>
      </w:r>
    </w:p>
    <w:p w14:paraId="0234D9D0" w14:textId="3E201329" w:rsidR="003E4F2D" w:rsidRDefault="00355851" w:rsidP="003E4F2D">
      <w:pPr>
        <w:pStyle w:val="ListParagraph"/>
        <w:numPr>
          <w:ilvl w:val="0"/>
          <w:numId w:val="1"/>
        </w:numPr>
      </w:pPr>
      <w:r>
        <w:t>Deployment</w:t>
      </w:r>
      <w:r w:rsidR="003E4F2D">
        <w:t xml:space="preserve"> with </w:t>
      </w:r>
      <w:r>
        <w:t xml:space="preserve">Jenkins </w:t>
      </w:r>
      <w:r w:rsidR="003E4F2D">
        <w:t>CI/CD</w:t>
      </w:r>
      <w:r>
        <w:t xml:space="preserve"> and Jenkins files</w:t>
      </w:r>
    </w:p>
    <w:p w14:paraId="530DA845" w14:textId="7589DAC4" w:rsidR="00355851" w:rsidRDefault="00355851" w:rsidP="003E4F2D">
      <w:pPr>
        <w:pStyle w:val="ListParagraph"/>
        <w:numPr>
          <w:ilvl w:val="0"/>
          <w:numId w:val="1"/>
        </w:numPr>
      </w:pPr>
      <w:r>
        <w:t>Proficiency in automating repetitive and mundane task using declarative options like shell scripting, YAML, HCL and python</w:t>
      </w:r>
    </w:p>
    <w:p w14:paraId="2293CFE9" w14:textId="45C6CF96" w:rsidR="00355851" w:rsidRDefault="00697695" w:rsidP="003E4F2D">
      <w:pPr>
        <w:pStyle w:val="ListParagraph"/>
        <w:numPr>
          <w:ilvl w:val="0"/>
          <w:numId w:val="1"/>
        </w:numPr>
      </w:pPr>
      <w:r>
        <w:t>Experience setting quality gates and quality profile thresholds for static analysis tools like SonarQube.</w:t>
      </w:r>
    </w:p>
    <w:p w14:paraId="5E29C7BC" w14:textId="72D5B58C" w:rsidR="00592B89" w:rsidRDefault="00E7074D" w:rsidP="003E4F2D">
      <w:pPr>
        <w:pStyle w:val="ListParagraph"/>
        <w:numPr>
          <w:ilvl w:val="0"/>
          <w:numId w:val="1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D0F3D9" wp14:editId="0EA372E4">
                <wp:simplePos x="0" y="0"/>
                <wp:positionH relativeFrom="column">
                  <wp:posOffset>4686300</wp:posOffset>
                </wp:positionH>
                <wp:positionV relativeFrom="paragraph">
                  <wp:posOffset>1623060</wp:posOffset>
                </wp:positionV>
                <wp:extent cx="1828800" cy="0"/>
                <wp:effectExtent l="0" t="1905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62FD4F" id="Straight Connector 19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pt,127.8pt" to="513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" strokecolor="black [3200]" strokeweight="2.25pt"/>
            </w:pict>
          </mc:Fallback>
        </mc:AlternateContent>
      </w:r>
      <w:r w:rsidR="00697695">
        <w:t xml:space="preserve">Wide experience with Version control with Git/GitHub, also for providing permission to other developers, </w:t>
      </w:r>
      <w:r w:rsidR="006825B8">
        <w:t>integration</w:t>
      </w:r>
      <w:r w:rsidR="00697695">
        <w:t xml:space="preserve"> with other tools like GitHub web hooks, Jenkins global tool.</w:t>
      </w:r>
    </w:p>
    <w:p w14:paraId="20CCFB69" w14:textId="691F10A0" w:rsidR="00592B89" w:rsidRDefault="00592B89">
      <w:pPr>
        <w:spacing w:line="276" w:lineRule="auto"/>
      </w:pPr>
      <w:r>
        <w:br w:type="page"/>
      </w:r>
    </w:p>
    <w:p w14:paraId="67CDADB4" w14:textId="4FC0DDC8" w:rsidR="00697695" w:rsidRDefault="00966125" w:rsidP="00736D77">
      <w:pPr>
        <w:pStyle w:val="Heading1"/>
      </w:pPr>
      <w:r w:rsidRPr="000F63DD">
        <w:rPr>
          <w:noProof/>
          <w:color w:val="262626" w:themeColor="text1" w:themeTint="D9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AE628B" wp14:editId="3AB85A11">
                <wp:simplePos x="0" y="0"/>
                <wp:positionH relativeFrom="column">
                  <wp:posOffset>-12065</wp:posOffset>
                </wp:positionH>
                <wp:positionV relativeFrom="paragraph">
                  <wp:posOffset>240030</wp:posOffset>
                </wp:positionV>
                <wp:extent cx="6400800" cy="0"/>
                <wp:effectExtent l="0" t="1905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229A3" id="Straight Connector 25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8.9pt" to="503.0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" strokecolor="#d1282e [3215]" strokeweight="2.25pt"/>
            </w:pict>
          </mc:Fallback>
        </mc:AlternateContent>
      </w:r>
      <w:r w:rsidR="00736D77" w:rsidRPr="000F63DD">
        <w:rPr>
          <w:color w:val="262626" w:themeColor="text1" w:themeTint="D9"/>
        </w:rPr>
        <w:t>PROFESSIONAL eXPERIENCE</w:t>
      </w:r>
    </w:p>
    <w:p w14:paraId="2344AA4A" w14:textId="51F3E6CC" w:rsidR="00F76896" w:rsidRDefault="00F76896" w:rsidP="00A4267B">
      <w:r>
        <w:rPr>
          <w:b/>
          <w:bCs/>
        </w:rPr>
        <w:t>DevOps Engineer</w:t>
      </w:r>
      <w:r w:rsidR="000B667F">
        <w:rPr>
          <w:b/>
          <w:bCs/>
        </w:rPr>
        <w:t xml:space="preserve"> – </w:t>
      </w:r>
      <w:r w:rsidR="000B667F" w:rsidRPr="000B667F">
        <w:t>Remote</w:t>
      </w:r>
      <w:r w:rsidR="000B667F" w:rsidRPr="000B667F">
        <w:tab/>
      </w:r>
      <w:r w:rsidR="000B667F" w:rsidRPr="000B667F">
        <w:tab/>
      </w:r>
      <w:r w:rsidR="000B667F" w:rsidRPr="000B667F">
        <w:tab/>
      </w:r>
      <w:r w:rsidR="000B667F" w:rsidRPr="000B667F">
        <w:tab/>
      </w:r>
      <w:r w:rsidR="000B667F" w:rsidRPr="000B667F">
        <w:tab/>
      </w:r>
      <w:r w:rsidR="000B667F" w:rsidRPr="000B667F">
        <w:tab/>
      </w:r>
      <w:r w:rsidR="000B667F" w:rsidRPr="000B667F">
        <w:tab/>
      </w:r>
      <w:r w:rsidR="000B667F">
        <w:tab/>
      </w:r>
      <w:r w:rsidR="000B667F" w:rsidRPr="000B667F">
        <w:t xml:space="preserve">Feb 2023 </w:t>
      </w:r>
      <w:r w:rsidR="00EC6141">
        <w:t>–</w:t>
      </w:r>
      <w:r w:rsidR="000B667F" w:rsidRPr="000B667F">
        <w:t xml:space="preserve"> </w:t>
      </w:r>
      <w:r w:rsidR="00EE0AF3">
        <w:t>P</w:t>
      </w:r>
      <w:r w:rsidR="000B667F" w:rsidRPr="000B667F">
        <w:t>resent</w:t>
      </w:r>
      <w:r w:rsidR="00EC6141">
        <w:rPr>
          <w:b/>
          <w:bCs/>
        </w:rPr>
        <w:br/>
      </w:r>
      <w:r>
        <w:t>Dominion Systems</w:t>
      </w:r>
      <w:r w:rsidR="00226480">
        <w:t>, Toronto</w:t>
      </w:r>
    </w:p>
    <w:p w14:paraId="1925E85C" w14:textId="4F0082BE" w:rsidR="00EC6141" w:rsidRPr="00EC6141" w:rsidRDefault="00EC6141" w:rsidP="00A4267B">
      <w:pPr>
        <w:rPr>
          <w:i/>
          <w:iCs/>
        </w:rPr>
      </w:pPr>
      <w:r w:rsidRPr="00E22D25">
        <w:rPr>
          <w:i/>
          <w:iCs/>
        </w:rPr>
        <w:t>Responsibilities</w:t>
      </w:r>
    </w:p>
    <w:p w14:paraId="25964BA7" w14:textId="5953E46D" w:rsidR="00911723" w:rsidRDefault="00EE0AF3" w:rsidP="00EE0AF3">
      <w:pPr>
        <w:pStyle w:val="ListParagraph"/>
        <w:numPr>
          <w:ilvl w:val="0"/>
          <w:numId w:val="5"/>
        </w:numPr>
      </w:pPr>
      <w:r>
        <w:t xml:space="preserve">Building </w:t>
      </w:r>
      <w:r w:rsidR="008E2817">
        <w:t>complex automated CI/CD pipelines</w:t>
      </w:r>
      <w:r w:rsidR="004D11DD">
        <w:t xml:space="preserve"> multiple interconnected tools</w:t>
      </w:r>
    </w:p>
    <w:p w14:paraId="0CB4C750" w14:textId="3EEDF2E1" w:rsidR="004D11DD" w:rsidRDefault="004D11DD" w:rsidP="00EE0AF3">
      <w:pPr>
        <w:pStyle w:val="ListParagraph"/>
        <w:numPr>
          <w:ilvl w:val="0"/>
          <w:numId w:val="5"/>
        </w:numPr>
      </w:pPr>
      <w:r>
        <w:t xml:space="preserve">Installation and configuration of web application servers (Tomcat, Nginx, </w:t>
      </w:r>
      <w:r w:rsidR="00226480">
        <w:t>Apache</w:t>
      </w:r>
      <w:r>
        <w:t>)</w:t>
      </w:r>
    </w:p>
    <w:p w14:paraId="19520989" w14:textId="051181B0" w:rsidR="004D11DD" w:rsidRDefault="004D11DD" w:rsidP="00EE0AF3">
      <w:pPr>
        <w:pStyle w:val="ListParagraph"/>
        <w:numPr>
          <w:ilvl w:val="0"/>
          <w:numId w:val="5"/>
        </w:numPr>
      </w:pPr>
      <w:r>
        <w:t>Using Docker for containerization with Docker Swarm and Kubernetes for container orchestration</w:t>
      </w:r>
    </w:p>
    <w:p w14:paraId="0306D1E7" w14:textId="04AFA6F4" w:rsidR="00BC40BE" w:rsidRDefault="00BC40BE" w:rsidP="00EE0AF3">
      <w:pPr>
        <w:pStyle w:val="ListParagraph"/>
        <w:numPr>
          <w:ilvl w:val="0"/>
          <w:numId w:val="5"/>
        </w:numPr>
      </w:pPr>
      <w:r>
        <w:t>Maintaining high secure and available Kubernetes Clusters</w:t>
      </w:r>
    </w:p>
    <w:p w14:paraId="2D8CFEC8" w14:textId="266CEAA3" w:rsidR="004D11DD" w:rsidRDefault="004D11DD" w:rsidP="00EE0AF3">
      <w:pPr>
        <w:pStyle w:val="ListParagraph"/>
        <w:numPr>
          <w:ilvl w:val="0"/>
          <w:numId w:val="5"/>
        </w:numPr>
      </w:pPr>
      <w:r>
        <w:t>Provisioning and configuring infrastructure using Terraform, which is integrated with AWS SDK, AWS CLI/UI, ansible, Route53, EC2 instances, IAM, ELB, Auto Scaling Groups, among others</w:t>
      </w:r>
    </w:p>
    <w:p w14:paraId="14407A7D" w14:textId="16949819" w:rsidR="004D11DD" w:rsidRDefault="00BC40BE" w:rsidP="00EE0AF3">
      <w:pPr>
        <w:pStyle w:val="ListParagraph"/>
        <w:numPr>
          <w:ilvl w:val="0"/>
          <w:numId w:val="5"/>
        </w:numPr>
      </w:pPr>
      <w:r>
        <w:t>Continuous monitoring of applications using NewRelic, Prometheus, Grafana and EFK/ELK</w:t>
      </w:r>
    </w:p>
    <w:p w14:paraId="138F9682" w14:textId="3BC6CD78" w:rsidR="00BC40BE" w:rsidRDefault="00BC40BE" w:rsidP="00EE0AF3">
      <w:pPr>
        <w:pStyle w:val="ListParagraph"/>
        <w:numPr>
          <w:ilvl w:val="0"/>
          <w:numId w:val="5"/>
        </w:numPr>
      </w:pPr>
      <w:r>
        <w:t>Implementing the use of new Technology, attending trainings, job-related seminars and conferences</w:t>
      </w:r>
    </w:p>
    <w:p w14:paraId="40D64C4C" w14:textId="0BA1386B" w:rsidR="00EC6141" w:rsidRPr="00F76896" w:rsidRDefault="00966125" w:rsidP="00EC6141">
      <w:r w:rsidRPr="007E5E9E">
        <w:rPr>
          <w:noProof/>
          <w:color w:val="262626" w:themeColor="text1" w:themeTint="D9"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43ED8B" wp14:editId="28F7C527">
                <wp:simplePos x="0" y="0"/>
                <wp:positionH relativeFrom="column">
                  <wp:posOffset>-60325</wp:posOffset>
                </wp:positionH>
                <wp:positionV relativeFrom="paragraph">
                  <wp:posOffset>224952</wp:posOffset>
                </wp:positionV>
                <wp:extent cx="64008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43C020" id="Straight Connector 2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75pt,17.7pt" to="499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" strokecolor="black [3040]" strokeweight="1pt"/>
            </w:pict>
          </mc:Fallback>
        </mc:AlternateContent>
      </w:r>
    </w:p>
    <w:p w14:paraId="36351F2B" w14:textId="7C7AD7F8" w:rsidR="00A4267B" w:rsidRPr="00911723" w:rsidRDefault="00A4267B" w:rsidP="00A4267B">
      <w:pPr>
        <w:rPr>
          <w:b/>
          <w:bCs/>
        </w:rPr>
      </w:pPr>
      <w:r>
        <w:rPr>
          <w:b/>
          <w:bCs/>
        </w:rPr>
        <w:t xml:space="preserve">Project Lead </w:t>
      </w:r>
      <w:r w:rsidR="00202401">
        <w:rPr>
          <w:b/>
          <w:bCs/>
        </w:rPr>
        <w:t xml:space="preserve"> </w:t>
      </w:r>
      <w:r w:rsidR="00FB5970">
        <w:rPr>
          <w:b/>
          <w:bCs/>
        </w:rPr>
        <w:t xml:space="preserve"> </w:t>
      </w:r>
      <w:r w:rsidR="00911723">
        <w:rPr>
          <w:b/>
          <w:bCs/>
        </w:rPr>
        <w:br/>
      </w:r>
      <w:r w:rsidR="00FB5970">
        <w:t>Higher Institute of Management Studies, Buea</w:t>
      </w:r>
      <w:r w:rsidR="00FB5970">
        <w:tab/>
      </w:r>
      <w:r w:rsidR="00FB5970">
        <w:tab/>
      </w:r>
      <w:r w:rsidR="00FB5970">
        <w:tab/>
      </w:r>
      <w:r w:rsidR="00FB5970">
        <w:tab/>
      </w:r>
      <w:r w:rsidR="00FB5970">
        <w:tab/>
      </w:r>
      <w:r w:rsidR="00FB5970">
        <w:tab/>
        <w:t xml:space="preserve">  Sept</w:t>
      </w:r>
      <w:r>
        <w:t xml:space="preserve"> 2022</w:t>
      </w:r>
    </w:p>
    <w:p w14:paraId="00861DD0" w14:textId="2E0D32AE" w:rsidR="00911723" w:rsidRPr="00911723" w:rsidRDefault="00911723" w:rsidP="00A4267B">
      <w:pPr>
        <w:rPr>
          <w:i/>
          <w:iCs/>
        </w:rPr>
      </w:pPr>
      <w:r w:rsidRPr="00E22D25">
        <w:rPr>
          <w:i/>
          <w:iCs/>
        </w:rPr>
        <w:t>Responsibilities</w:t>
      </w:r>
    </w:p>
    <w:p w14:paraId="3FE6C44B" w14:textId="2FF37A9A" w:rsidR="00A4267B" w:rsidRDefault="004A68E4" w:rsidP="00A4267B">
      <w:pPr>
        <w:pStyle w:val="ListParagraph"/>
        <w:numPr>
          <w:ilvl w:val="0"/>
          <w:numId w:val="4"/>
        </w:numPr>
      </w:pPr>
      <w:r>
        <w:t xml:space="preserve">Led a team of developers in designing and developing a </w:t>
      </w:r>
      <w:r w:rsidR="00576B9E">
        <w:t xml:space="preserve">full stack web </w:t>
      </w:r>
      <w:r>
        <w:t xml:space="preserve">student management system </w:t>
      </w:r>
      <w:r w:rsidR="00576B9E">
        <w:t>My</w:t>
      </w:r>
      <w:r>
        <w:t xml:space="preserve">SQL </w:t>
      </w:r>
      <w:r w:rsidR="00576B9E">
        <w:t>database</w:t>
      </w:r>
    </w:p>
    <w:p w14:paraId="57CEEE7F" w14:textId="010F0FD7" w:rsidR="00C36F1E" w:rsidRDefault="00C36F1E" w:rsidP="00C36F1E">
      <w:pPr>
        <w:pStyle w:val="ListParagraph"/>
        <w:numPr>
          <w:ilvl w:val="0"/>
          <w:numId w:val="4"/>
        </w:numPr>
      </w:pPr>
      <w:r>
        <w:t>Integrated MySQL database to store and retrieve data related student details, class schedules, attendance records and grades.</w:t>
      </w:r>
    </w:p>
    <w:p w14:paraId="1409B37D" w14:textId="155A1154" w:rsidR="004A68E4" w:rsidRDefault="004A68E4" w:rsidP="00A4267B">
      <w:pPr>
        <w:pStyle w:val="ListParagraph"/>
        <w:numPr>
          <w:ilvl w:val="0"/>
          <w:numId w:val="4"/>
        </w:numPr>
      </w:pPr>
      <w:r>
        <w:t xml:space="preserve">conducted rigorous vetting, including unit testing and </w:t>
      </w:r>
      <w:r w:rsidR="00B42E7B">
        <w:t>integration testing to ensure the system met functional requirements and user expectations.</w:t>
      </w:r>
    </w:p>
    <w:p w14:paraId="2F2F2A61" w14:textId="519EB505" w:rsidR="00A4267B" w:rsidRDefault="002A647A" w:rsidP="00E932FC">
      <w:pPr>
        <w:pStyle w:val="ListParagraph"/>
        <w:numPr>
          <w:ilvl w:val="0"/>
          <w:numId w:val="4"/>
        </w:numPr>
      </w:pPr>
      <w:r>
        <w:t>Actively engaged in end-user gathering feedback and incorporating enhancements to improve useability and efficiency.</w:t>
      </w:r>
    </w:p>
    <w:p w14:paraId="1D246B83" w14:textId="337DB7C6" w:rsidR="00EC6141" w:rsidRPr="00F76896" w:rsidRDefault="00966125" w:rsidP="00EC6141">
      <w:r w:rsidRPr="007E5E9E">
        <w:rPr>
          <w:noProof/>
          <w:color w:val="262626" w:themeColor="text1" w:themeTint="D9"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5AFB3" wp14:editId="0C4D83BB">
                <wp:simplePos x="0" y="0"/>
                <wp:positionH relativeFrom="column">
                  <wp:posOffset>-33020</wp:posOffset>
                </wp:positionH>
                <wp:positionV relativeFrom="paragraph">
                  <wp:posOffset>214157</wp:posOffset>
                </wp:positionV>
                <wp:extent cx="64008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071F17" id="Straight Connector 27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6pt,16.85pt" to="501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" strokecolor="black [3040]" strokeweight="1pt"/>
            </w:pict>
          </mc:Fallback>
        </mc:AlternateContent>
      </w:r>
    </w:p>
    <w:p w14:paraId="361988F5" w14:textId="55D37E11" w:rsidR="00E932FC" w:rsidRDefault="00E932FC" w:rsidP="00E932FC">
      <w:r w:rsidRPr="001B2945">
        <w:rPr>
          <w:b/>
          <w:bCs/>
        </w:rPr>
        <w:t>Software Developer (Internship)</w:t>
      </w:r>
      <w:r w:rsidR="00911723">
        <w:rPr>
          <w:b/>
          <w:bCs/>
        </w:rPr>
        <w:br/>
      </w:r>
      <w:r>
        <w:t>Higher Institute of Communication and Information Technology (HICIT)</w:t>
      </w:r>
      <w:r>
        <w:tab/>
      </w:r>
      <w:r>
        <w:tab/>
        <w:t>Nov 2021 – Feb 2022</w:t>
      </w:r>
    </w:p>
    <w:p w14:paraId="764CF0D3" w14:textId="5EE29808" w:rsidR="00911723" w:rsidRPr="00911723" w:rsidRDefault="00911723" w:rsidP="00E932FC">
      <w:pPr>
        <w:rPr>
          <w:i/>
          <w:iCs/>
        </w:rPr>
      </w:pPr>
      <w:r w:rsidRPr="00E22D25">
        <w:rPr>
          <w:i/>
          <w:iCs/>
        </w:rPr>
        <w:t>Responsibilities</w:t>
      </w:r>
    </w:p>
    <w:p w14:paraId="2189F071" w14:textId="16BE94B1" w:rsidR="00DC3CE4" w:rsidRDefault="00DC3CE4" w:rsidP="00DC3CE4">
      <w:pPr>
        <w:pStyle w:val="ListParagraph"/>
        <w:numPr>
          <w:ilvl w:val="0"/>
          <w:numId w:val="4"/>
        </w:numPr>
      </w:pPr>
      <w:r>
        <w:t>Collaborated with a lot of developers to design and develop a comprehensive school management system using C#, .NET framework and MySQL database, optimizing administrative processes.</w:t>
      </w:r>
    </w:p>
    <w:p w14:paraId="6BF8FA36" w14:textId="6EE0BF84" w:rsidR="00DC3CE4" w:rsidRDefault="00DC3CE4" w:rsidP="00DC3CE4">
      <w:pPr>
        <w:pStyle w:val="ListParagraph"/>
        <w:numPr>
          <w:ilvl w:val="0"/>
          <w:numId w:val="4"/>
        </w:numPr>
      </w:pPr>
      <w:r>
        <w:t>Implemented user participation and role-based access control using ASP.NET identity, ensuring secure access to system functionalities based on user roles such as administrators, lecturers, students, etc</w:t>
      </w:r>
    </w:p>
    <w:p w14:paraId="3BD7035E" w14:textId="11CD3305" w:rsidR="00DC3CE4" w:rsidRDefault="00EB77B4" w:rsidP="00DC3CE4">
      <w:pPr>
        <w:pStyle w:val="ListParagraph"/>
        <w:numPr>
          <w:ilvl w:val="0"/>
          <w:numId w:val="4"/>
        </w:numPr>
      </w:pPr>
      <w:r>
        <w:t>Utilized agile development methodologies, actively participating in daily stand-up meetings, ensure project, and adapting to changing requirements.</w:t>
      </w:r>
    </w:p>
    <w:p w14:paraId="11641B97" w14:textId="12CD53CD" w:rsidR="00EB77B4" w:rsidRDefault="00EB77B4" w:rsidP="00DC3CE4">
      <w:pPr>
        <w:pStyle w:val="ListParagraph"/>
        <w:numPr>
          <w:ilvl w:val="0"/>
          <w:numId w:val="4"/>
        </w:numPr>
      </w:pPr>
      <w:r>
        <w:lastRenderedPageBreak/>
        <w:t>Conducted thorough vetting and debugging to identify and resolve software defects, ensuring high-quality and reliable software delivery.</w:t>
      </w:r>
    </w:p>
    <w:p w14:paraId="60345A0D" w14:textId="1FCAF148" w:rsidR="00EB77B4" w:rsidRDefault="00EB77B4" w:rsidP="00DC3CE4">
      <w:pPr>
        <w:pStyle w:val="ListParagraph"/>
        <w:numPr>
          <w:ilvl w:val="0"/>
          <w:numId w:val="4"/>
        </w:numPr>
      </w:pPr>
      <w:r>
        <w:t>Created comprehensive documentation, including system architecture, database schema, ensuring clarity and ease of maintenance for future enhancement.</w:t>
      </w:r>
    </w:p>
    <w:p w14:paraId="43804C25" w14:textId="1283A79F" w:rsidR="000F63DD" w:rsidRDefault="000F63DD" w:rsidP="000F63DD"/>
    <w:p w14:paraId="0EF8F565" w14:textId="37A5E2DD" w:rsidR="000F63DD" w:rsidRDefault="000F63DD" w:rsidP="000F63DD">
      <w:pPr>
        <w:pStyle w:val="Heading1"/>
        <w:rPr>
          <w:color w:val="262626" w:themeColor="text1" w:themeTint="D9"/>
        </w:rPr>
      </w:pPr>
      <w:r w:rsidRPr="000F63DD">
        <w:rPr>
          <w:noProof/>
          <w:color w:val="262626" w:themeColor="text1" w:themeTint="D9"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0A835E" wp14:editId="5B04A5D8">
                <wp:simplePos x="0" y="0"/>
                <wp:positionH relativeFrom="column">
                  <wp:posOffset>-15875</wp:posOffset>
                </wp:positionH>
                <wp:positionV relativeFrom="paragraph">
                  <wp:posOffset>419573</wp:posOffset>
                </wp:positionV>
                <wp:extent cx="6400800" cy="0"/>
                <wp:effectExtent l="0" t="1905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9F54C2" id="Straight Connector 28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33.05pt" to="502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" strokecolor="#d1282e [3215]" strokeweight="2.25pt"/>
            </w:pict>
          </mc:Fallback>
        </mc:AlternateContent>
      </w:r>
      <w:r w:rsidRPr="000F63DD">
        <w:rPr>
          <w:color w:val="262626" w:themeColor="text1" w:themeTint="D9"/>
        </w:rPr>
        <w:t>CERTIFICATIONS</w:t>
      </w:r>
    </w:p>
    <w:p w14:paraId="71FCFDF7" w14:textId="5AA83252" w:rsidR="000F63DD" w:rsidRDefault="000F63DD" w:rsidP="000F63DD">
      <w:r>
        <w:t>Utiva - Software Development Certification</w:t>
      </w:r>
    </w:p>
    <w:p w14:paraId="019F6708" w14:textId="2CABEFE1" w:rsidR="003C298E" w:rsidRPr="000F63DD" w:rsidRDefault="003C298E" w:rsidP="000F63DD">
      <w:r>
        <w:t>DevOps, Kubernetes, Cloud Engineer Certification – Landmark Technologies</w:t>
      </w:r>
      <w:r w:rsidR="000F571D">
        <w:t>.</w:t>
      </w:r>
    </w:p>
    <w:sectPr w:rsidR="003C298E" w:rsidRPr="000F63DD" w:rsidSect="00592B89">
      <w:footerReference w:type="default" r:id="rId7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2925A" w14:textId="77777777" w:rsidR="003C6165" w:rsidRDefault="003C6165">
      <w:pPr>
        <w:spacing w:after="0" w:line="240" w:lineRule="auto"/>
      </w:pPr>
      <w:r>
        <w:separator/>
      </w:r>
    </w:p>
  </w:endnote>
  <w:endnote w:type="continuationSeparator" w:id="0">
    <w:p w14:paraId="29C425BB" w14:textId="77777777" w:rsidR="003C6165" w:rsidRDefault="003C6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BB800" w14:textId="2C801620" w:rsidR="00043834" w:rsidRDefault="00592B89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895" behindDoc="0" locked="0" layoutInCell="1" allowOverlap="1" wp14:anchorId="5B64CCFA" wp14:editId="006EECA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667000"/>
              <wp:effectExtent l="0" t="0" r="508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6670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BF74F6" id="Rectangle 9" o:spid="_x0000_s1026" style="position:absolute;margin-left:0;margin-top:0;width:10.1pt;height:210pt;z-index:251664895;visibility:visible;mso-wrap-style:square;mso-width-percent:20;mso-height-percent:0;mso-left-percent:1015;mso-top-percent:700;mso-wrap-distance-left:9pt;mso-wrap-distance-top:0;mso-wrap-distance-right:9pt;mso-wrap-distance-bottom:0;mso-position-horizontal-relative:margin;mso-position-vertical-relative:margin;mso-width-percent:20;mso-height-percent:0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" fillcolor="#d1282e [3215]" stroked="f">
              <w10:wrap anchorx="margin" anchory="margin"/>
            </v:rect>
          </w:pict>
        </mc:Fallback>
      </mc:AlternateContent>
    </w:r>
    <w:r w:rsidR="00000000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BF55AC" wp14:editId="1DCBE9C2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343799" w14:textId="77777777" w:rsidR="00043834" w:rsidRDefault="00043834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DBF55A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6343799" w14:textId="77777777" w:rsidR="00043834" w:rsidRDefault="00043834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63161C" wp14:editId="6C629945">
              <wp:simplePos x="0" y="0"/>
              <wp:positionH relativeFrom="margin">
                <wp:posOffset>-228600</wp:posOffset>
              </wp:positionH>
              <wp:positionV relativeFrom="margin">
                <wp:posOffset>-219075</wp:posOffset>
              </wp:positionV>
              <wp:extent cx="6848475" cy="8963025"/>
              <wp:effectExtent l="0" t="0" r="27940" b="28575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89630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28CD20" id="Rectangle 4" o:spid="_x0000_s1026" style="position:absolute;margin-left:-18pt;margin-top:-17.25pt;width:539.25pt;height:705.75pt;z-index:251664384;visibility:visible;mso-wrap-style:square;mso-width-percent:107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" filled="f" strokecolor="black [3213]">
              <w10:wrap anchorx="margin" anchory="margin"/>
            </v:rect>
          </w:pict>
        </mc:Fallback>
      </mc:AlternateContent>
    </w:r>
    <w:r w:rsidR="00000000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05B77E3" wp14:editId="18821E0A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940296"/>
              <wp:effectExtent l="0" t="0" r="508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940296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BD797C" id="Rectangle 8" o:spid="_x0000_s1026" style="position:absolute;margin-left:0;margin-top:0;width:10.1pt;height:546.5pt;z-index:251665408;visibility:visible;mso-wrap-style:square;mso-width-percent:20;mso-height-percent:0;mso-left-percent:1015;mso-top-percent:-25;mso-wrap-distance-left:9pt;mso-wrap-distance-top:0;mso-wrap-distance-right:9pt;mso-wrap-distance-bottom:0;mso-position-horizontal-relative:margin;mso-position-vertical-relative:margin;mso-width-percent:20;mso-height-percent:0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" fillcolor="black [3213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73E5B" w14:textId="77777777" w:rsidR="003C6165" w:rsidRDefault="003C6165">
      <w:pPr>
        <w:spacing w:after="0" w:line="240" w:lineRule="auto"/>
      </w:pPr>
      <w:r>
        <w:separator/>
      </w:r>
    </w:p>
  </w:footnote>
  <w:footnote w:type="continuationSeparator" w:id="0">
    <w:p w14:paraId="78EC4570" w14:textId="77777777" w:rsidR="003C6165" w:rsidRDefault="003C6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11E"/>
    <w:multiLevelType w:val="hybridMultilevel"/>
    <w:tmpl w:val="C2F858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C023C34"/>
    <w:multiLevelType w:val="hybridMultilevel"/>
    <w:tmpl w:val="96F4B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A2A4C"/>
    <w:multiLevelType w:val="hybridMultilevel"/>
    <w:tmpl w:val="B6A45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6A32FF"/>
    <w:multiLevelType w:val="hybridMultilevel"/>
    <w:tmpl w:val="1A56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B17A6"/>
    <w:multiLevelType w:val="hybridMultilevel"/>
    <w:tmpl w:val="F564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295840">
    <w:abstractNumId w:val="0"/>
  </w:num>
  <w:num w:numId="2" w16cid:durableId="1905332808">
    <w:abstractNumId w:val="4"/>
  </w:num>
  <w:num w:numId="3" w16cid:durableId="830828900">
    <w:abstractNumId w:val="2"/>
  </w:num>
  <w:num w:numId="4" w16cid:durableId="1832481741">
    <w:abstractNumId w:val="1"/>
  </w:num>
  <w:num w:numId="5" w16cid:durableId="459765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DateAndTime/>
  <w:displayBackgroundShap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BD"/>
    <w:rsid w:val="00043834"/>
    <w:rsid w:val="0007144E"/>
    <w:rsid w:val="00072EC7"/>
    <w:rsid w:val="000B667F"/>
    <w:rsid w:val="000C3230"/>
    <w:rsid w:val="000E057D"/>
    <w:rsid w:val="000F571D"/>
    <w:rsid w:val="000F63DD"/>
    <w:rsid w:val="001B2945"/>
    <w:rsid w:val="00202401"/>
    <w:rsid w:val="00226480"/>
    <w:rsid w:val="00281EAF"/>
    <w:rsid w:val="002A647A"/>
    <w:rsid w:val="002E6780"/>
    <w:rsid w:val="00355851"/>
    <w:rsid w:val="0036251E"/>
    <w:rsid w:val="003C298E"/>
    <w:rsid w:val="003C6165"/>
    <w:rsid w:val="003C7AC9"/>
    <w:rsid w:val="003E4F2D"/>
    <w:rsid w:val="00400CBD"/>
    <w:rsid w:val="004A68E4"/>
    <w:rsid w:val="004B321B"/>
    <w:rsid w:val="004D11DD"/>
    <w:rsid w:val="00505ADC"/>
    <w:rsid w:val="00576B9E"/>
    <w:rsid w:val="00592B89"/>
    <w:rsid w:val="005A41F0"/>
    <w:rsid w:val="00625086"/>
    <w:rsid w:val="00625C52"/>
    <w:rsid w:val="006825B8"/>
    <w:rsid w:val="00697695"/>
    <w:rsid w:val="00736D77"/>
    <w:rsid w:val="007716C5"/>
    <w:rsid w:val="007A1C44"/>
    <w:rsid w:val="007E5E9E"/>
    <w:rsid w:val="0089581E"/>
    <w:rsid w:val="008E2817"/>
    <w:rsid w:val="00911723"/>
    <w:rsid w:val="00966125"/>
    <w:rsid w:val="00A07672"/>
    <w:rsid w:val="00A41F15"/>
    <w:rsid w:val="00A4267B"/>
    <w:rsid w:val="00AE2E98"/>
    <w:rsid w:val="00B16630"/>
    <w:rsid w:val="00B40213"/>
    <w:rsid w:val="00B42E7B"/>
    <w:rsid w:val="00B44170"/>
    <w:rsid w:val="00BC40BE"/>
    <w:rsid w:val="00C30969"/>
    <w:rsid w:val="00C36F1E"/>
    <w:rsid w:val="00C42951"/>
    <w:rsid w:val="00CE047A"/>
    <w:rsid w:val="00CE2FBE"/>
    <w:rsid w:val="00D40D13"/>
    <w:rsid w:val="00DC3CE4"/>
    <w:rsid w:val="00E22D25"/>
    <w:rsid w:val="00E37C8A"/>
    <w:rsid w:val="00E7074D"/>
    <w:rsid w:val="00E932FC"/>
    <w:rsid w:val="00EB77B4"/>
    <w:rsid w:val="00EC6141"/>
    <w:rsid w:val="00EE0AF3"/>
    <w:rsid w:val="00F76896"/>
    <w:rsid w:val="00F8357C"/>
    <w:rsid w:val="00F94867"/>
    <w:rsid w:val="00FB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D776C"/>
  <w15:docId w15:val="{6891656E-2BE5-4FA9-A517-F50C9F34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30C9C87FDB478293510ED4C5233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C2338-D876-402E-B954-26629E711740}"/>
      </w:docPartPr>
      <w:docPartBody>
        <w:p w:rsidR="00000000" w:rsidRDefault="00000000">
          <w:pPr>
            <w:pStyle w:val="7930C9C87FDB478293510ED4C52331CF"/>
          </w:pPr>
          <w:r>
            <w:t>[Type the document title]</w:t>
          </w:r>
        </w:p>
      </w:docPartBody>
    </w:docPart>
    <w:docPart>
      <w:docPartPr>
        <w:name w:val="3455D506526349719C4278CD9D606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B3F99-E680-4A04-A8F8-52C26C4A14F6}"/>
      </w:docPartPr>
      <w:docPartBody>
        <w:p w:rsidR="00000000" w:rsidRDefault="00000000">
          <w:pPr>
            <w:pStyle w:val="3455D506526349719C4278CD9D6065AD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E5"/>
    <w:rsid w:val="00FE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30C9C87FDB478293510ED4C52331CF">
    <w:name w:val="7930C9C87FDB478293510ED4C52331CF"/>
  </w:style>
  <w:style w:type="paragraph" w:customStyle="1" w:styleId="3455D506526349719C4278CD9D6065AD">
    <w:name w:val="3455D506526349719C4278CD9D6065AD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7AABBADAC1064996B41D17E6D2F9AE99">
    <w:name w:val="7AABBADAC1064996B41D17E6D2F9AE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1315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MIRACLE C. AMAKOM</vt:lpstr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MIRACLE C. AMAKOM</dc:title>
  <dc:subject>Software developer || mobile app programmer || Cloud Engineer</dc:subject>
  <dc:creator>MIracle Baba</dc:creator>
  <cp:lastModifiedBy>MIracle Baba</cp:lastModifiedBy>
  <cp:revision>42</cp:revision>
  <dcterms:created xsi:type="dcterms:W3CDTF">2024-01-11T21:39:00Z</dcterms:created>
  <dcterms:modified xsi:type="dcterms:W3CDTF">2024-01-13T01:18:00Z</dcterms:modified>
</cp:coreProperties>
</file>